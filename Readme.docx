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8C9" w:rsidRPr="009516D5" w:rsidRDefault="003768C9" w:rsidP="003768C9">
      <w:pPr>
        <w:rPr>
          <w:b/>
          <w:noProof/>
          <w:color w:val="365F91" w:themeColor="accent1" w:themeShade="BF"/>
          <w:sz w:val="24"/>
          <w:szCs w:val="24"/>
          <w:u w:val="thick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u w:val="thick"/>
          <w:lang w:eastAsia="en-IN"/>
        </w:rPr>
        <w:t>Table of Contents</w:t>
      </w:r>
      <w:bookmarkStart w:id="0" w:name="_GoBack"/>
      <w:bookmarkEnd w:id="0"/>
    </w:p>
    <w:p w:rsidR="00174859" w:rsidRPr="009516D5" w:rsidRDefault="00174859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</w:p>
    <w:p w:rsidR="003768C9" w:rsidRPr="009516D5" w:rsidRDefault="009516D5" w:rsidP="009516D5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1.</w:t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</w:t>
      </w:r>
      <w:r w:rsidR="0017485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Setting up Maven Project</w:t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  <w:t>1</w:t>
      </w:r>
    </w:p>
    <w:p w:rsidR="009516D5" w:rsidRDefault="003768C9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2</w:t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. </w:t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Create</w:t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a </w:t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pom.xml</w:t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  <w:t xml:space="preserve">              4</w:t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</w:p>
    <w:p w:rsidR="00174859" w:rsidRPr="009516D5" w:rsidRDefault="009516D5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>
        <w:rPr>
          <w:b/>
          <w:noProof/>
          <w:color w:val="365F91" w:themeColor="accent1" w:themeShade="BF"/>
          <w:sz w:val="24"/>
          <w:szCs w:val="24"/>
          <w:lang w:eastAsia="en-IN"/>
        </w:rPr>
        <w:t>3. Create a feature file</w:t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ab/>
        <w:t xml:space="preserve"> 6</w:t>
      </w:r>
    </w:p>
    <w:p w:rsidR="00174859" w:rsidRPr="009516D5" w:rsidRDefault="009516D5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>
        <w:rPr>
          <w:b/>
          <w:noProof/>
          <w:color w:val="365F91" w:themeColor="accent1" w:themeShade="BF"/>
          <w:sz w:val="24"/>
          <w:szCs w:val="24"/>
          <w:lang w:eastAsia="en-IN"/>
        </w:rPr>
        <w:t>4</w:t>
      </w:r>
      <w:r w:rsidR="0017485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.</w:t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</w:t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>Execute the</w:t>
      </w:r>
      <w:r w:rsidR="0017485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Cases</w:t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  <w:t xml:space="preserve"> 9</w:t>
      </w:r>
    </w:p>
    <w:p w:rsidR="00174859" w:rsidRPr="009516D5" w:rsidRDefault="009516D5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>
        <w:rPr>
          <w:b/>
          <w:noProof/>
          <w:color w:val="365F91" w:themeColor="accent1" w:themeShade="BF"/>
          <w:sz w:val="24"/>
          <w:szCs w:val="24"/>
          <w:lang w:eastAsia="en-IN"/>
        </w:rPr>
        <w:t>5</w:t>
      </w:r>
      <w:r w:rsidR="0017485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.</w:t>
      </w:r>
      <w:r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</w:t>
      </w:r>
      <w:r w:rsidR="0017485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Reports</w:t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</w:r>
      <w:r w:rsidR="009F76E6">
        <w:rPr>
          <w:b/>
          <w:noProof/>
          <w:color w:val="365F91" w:themeColor="accent1" w:themeShade="BF"/>
          <w:sz w:val="24"/>
          <w:szCs w:val="24"/>
          <w:lang w:eastAsia="en-IN"/>
        </w:rPr>
        <w:tab/>
        <w:t xml:space="preserve"> 17</w:t>
      </w: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</w:p>
    <w:p w:rsidR="00174859" w:rsidRDefault="00174859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174859" w:rsidRDefault="00174859">
      <w:pPr>
        <w:rPr>
          <w:noProof/>
          <w:lang w:eastAsia="en-IN"/>
        </w:rPr>
      </w:pPr>
    </w:p>
    <w:p w:rsidR="003768C9" w:rsidRPr="009516D5" w:rsidRDefault="00174859" w:rsidP="003768C9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1.</w:t>
      </w:r>
      <w:r w:rsidR="003768C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</w:t>
      </w:r>
      <w:r w:rsidR="003768C9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Create a Maven Project.</w:t>
      </w:r>
    </w:p>
    <w:p w:rsidR="003768C9" w:rsidRDefault="003768C9" w:rsidP="00174859">
      <w:pPr>
        <w:rPr>
          <w:noProof/>
          <w:lang w:eastAsia="en-IN"/>
        </w:rPr>
      </w:pPr>
      <w:r>
        <w:rPr>
          <w:noProof/>
          <w:lang w:eastAsia="en-IN"/>
        </w:rPr>
        <w:t>Open Eclipse Editor install maven plugin from market place or you can directly add selenium, cucumber and junit jars through build path .For this framework  Maven was used.</w:t>
      </w:r>
    </w:p>
    <w:p w:rsidR="006C689C" w:rsidRDefault="006C689C">
      <w:pPr>
        <w:rPr>
          <w:noProof/>
          <w:lang w:eastAsia="en-IN"/>
        </w:rPr>
      </w:pPr>
    </w:p>
    <w:p w:rsidR="00AC305C" w:rsidRDefault="00EE385E">
      <w:r>
        <w:rPr>
          <w:noProof/>
          <w:lang w:val="nb-NO" w:eastAsia="nb-NO"/>
        </w:rPr>
        <w:drawing>
          <wp:inline distT="0" distB="0" distL="0" distR="0" wp14:anchorId="534362C6" wp14:editId="5B3120D1">
            <wp:extent cx="5943600" cy="321350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698" cy="32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B" w:rsidRDefault="00EF3BBB">
      <w:r>
        <w:rPr>
          <w:noProof/>
          <w:lang w:val="nb-NO" w:eastAsia="nb-NO"/>
        </w:rPr>
        <w:drawing>
          <wp:inline distT="0" distB="0" distL="0" distR="0" wp14:anchorId="3344CB7C" wp14:editId="713F262A">
            <wp:extent cx="5943600" cy="3672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5E" w:rsidRDefault="00EF3BBB">
      <w:r>
        <w:rPr>
          <w:noProof/>
          <w:lang w:val="nb-NO" w:eastAsia="nb-NO"/>
        </w:rPr>
        <w:lastRenderedPageBreak/>
        <w:drawing>
          <wp:inline distT="0" distB="0" distL="0" distR="0" wp14:anchorId="04DFADDC" wp14:editId="48D7EC79">
            <wp:extent cx="5928360" cy="4328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1386" cy="43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5E" w:rsidRDefault="00EF3BBB">
      <w:r>
        <w:rPr>
          <w:noProof/>
          <w:lang w:val="nb-NO" w:eastAsia="nb-NO"/>
        </w:rPr>
        <w:drawing>
          <wp:inline distT="0" distB="0" distL="0" distR="0" wp14:anchorId="7A50AE92" wp14:editId="0F11F184">
            <wp:extent cx="5966460" cy="3512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8224" cy="351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/>
    <w:p w:rsidR="003768C9" w:rsidRDefault="003768C9"/>
    <w:p w:rsidR="003768C9" w:rsidRDefault="003768C9"/>
    <w:p w:rsidR="003768C9" w:rsidRDefault="003768C9"/>
    <w:p w:rsidR="006C689C" w:rsidRDefault="006C689C">
      <w:r>
        <w:t>The Package Explorer should look like this.</w:t>
      </w:r>
    </w:p>
    <w:p w:rsidR="00EF3BBB" w:rsidRDefault="00EF3BBB">
      <w:r>
        <w:rPr>
          <w:noProof/>
          <w:lang w:val="nb-NO" w:eastAsia="nb-NO"/>
        </w:rPr>
        <w:drawing>
          <wp:inline distT="0" distB="0" distL="0" distR="0" wp14:anchorId="70052279" wp14:editId="2CF82C07">
            <wp:extent cx="3096916" cy="2811780"/>
            <wp:effectExtent l="0" t="0" r="825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81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9C" w:rsidRPr="009516D5" w:rsidRDefault="003768C9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2</w:t>
      </w:r>
      <w:r w:rsidR="006C689C"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. Create a pom.xml</w:t>
      </w:r>
    </w:p>
    <w:p w:rsidR="00EF3BBB" w:rsidRDefault="009516D5">
      <w:r>
        <w:t>Pom.xml is an xml file with all the configuration mentioned that is required by the project. It defines the model of the page.</w:t>
      </w:r>
    </w:p>
    <w:p w:rsidR="00EF3BBB" w:rsidRDefault="00EF3BBB">
      <w:r>
        <w:rPr>
          <w:noProof/>
          <w:lang w:val="nb-NO" w:eastAsia="nb-NO"/>
        </w:rPr>
        <w:drawing>
          <wp:inline distT="0" distB="0" distL="0" distR="0" wp14:anchorId="28FDAD2A" wp14:editId="51DC289A">
            <wp:extent cx="5731510" cy="366424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/>
    <w:p w:rsidR="006C689C" w:rsidRDefault="006C689C">
      <w:r>
        <w:lastRenderedPageBreak/>
        <w:t>Right click and click Maven and Update Project</w:t>
      </w:r>
    </w:p>
    <w:p w:rsidR="003768C9" w:rsidRDefault="00EF3BBB">
      <w:r>
        <w:rPr>
          <w:noProof/>
          <w:lang w:val="nb-NO" w:eastAsia="nb-NO"/>
        </w:rPr>
        <w:drawing>
          <wp:inline distT="0" distB="0" distL="0" distR="0" wp14:anchorId="3BE11A40" wp14:editId="45B5161E">
            <wp:extent cx="5730240" cy="25908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/>
    <w:p w:rsidR="00EF3BBB" w:rsidRDefault="00EF3BBB">
      <w:r>
        <w:rPr>
          <w:noProof/>
          <w:lang w:val="nb-NO" w:eastAsia="nb-NO"/>
        </w:rPr>
        <w:drawing>
          <wp:inline distT="0" distB="0" distL="0" distR="0" wp14:anchorId="398A29C1" wp14:editId="047096E0">
            <wp:extent cx="5636165" cy="4244340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2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/>
    <w:p w:rsidR="003768C9" w:rsidRDefault="003768C9"/>
    <w:p w:rsidR="003768C9" w:rsidRDefault="003768C9"/>
    <w:p w:rsidR="003768C9" w:rsidRDefault="003768C9">
      <w:r>
        <w:lastRenderedPageBreak/>
        <w:t>Now the Maven Dependencies are all added to the project.</w:t>
      </w:r>
    </w:p>
    <w:p w:rsidR="00EF3BBB" w:rsidRDefault="00EF3BBB">
      <w:r>
        <w:rPr>
          <w:noProof/>
          <w:lang w:val="nb-NO" w:eastAsia="nb-NO"/>
        </w:rPr>
        <w:drawing>
          <wp:inline distT="0" distB="0" distL="0" distR="0" wp14:anchorId="5D3974E1" wp14:editId="0045C7DD">
            <wp:extent cx="2178050" cy="3092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>
      <w:r>
        <w:t xml:space="preserve"> </w:t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3. Create a Feature file.</w:t>
      </w:r>
    </w:p>
    <w:p w:rsidR="006C689C" w:rsidRDefault="003768C9">
      <w:r>
        <w:t xml:space="preserve"> </w:t>
      </w:r>
      <w:r w:rsidR="006C689C">
        <w:t xml:space="preserve">Create a package feature with a feature file </w:t>
      </w:r>
      <w:proofErr w:type="spellStart"/>
      <w:r w:rsidR="006C689C">
        <w:t>test.feature</w:t>
      </w:r>
      <w:proofErr w:type="spellEnd"/>
    </w:p>
    <w:p w:rsidR="00EF3BBB" w:rsidRDefault="00EF3BBB">
      <w:r>
        <w:rPr>
          <w:noProof/>
          <w:lang w:val="nb-NO" w:eastAsia="nb-NO"/>
        </w:rPr>
        <w:drawing>
          <wp:inline distT="0" distB="0" distL="0" distR="0" wp14:anchorId="15408DDC" wp14:editId="46BA450B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97E" w:rsidRDefault="00A9397E"/>
    <w:p w:rsidR="00EE385E" w:rsidRDefault="00EE385E"/>
    <w:p w:rsidR="00EE385E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0179F816" wp14:editId="5995F72A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1D23D47A" wp14:editId="11646502">
            <wp:extent cx="5737860" cy="3489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2036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5D4EFE4A" wp14:editId="1AE2FC65">
            <wp:extent cx="5737860" cy="4831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9368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>
      <w:r>
        <w:t xml:space="preserve">Add steps to the feature file in Gherkin language as framework is BDD </w:t>
      </w:r>
    </w:p>
    <w:p w:rsidR="0098702E" w:rsidRDefault="0098702E">
      <w:r>
        <w:rPr>
          <w:noProof/>
          <w:lang w:val="nb-NO" w:eastAsia="nb-NO"/>
        </w:rPr>
        <w:drawing>
          <wp:inline distT="0" distB="0" distL="0" distR="0" wp14:anchorId="7D425528" wp14:editId="4D17F15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9C" w:rsidRDefault="00937B07">
      <w:r>
        <w:rPr>
          <w:noProof/>
          <w:lang w:val="nb-NO" w:eastAsia="nb-NO"/>
        </w:rPr>
        <w:lastRenderedPageBreak/>
        <w:drawing>
          <wp:inline distT="0" distB="0" distL="0" distR="0" wp14:anchorId="2E113D7C" wp14:editId="06735857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9" w:rsidRDefault="003768C9"/>
    <w:p w:rsidR="003768C9" w:rsidRPr="009516D5" w:rsidRDefault="003768C9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4.</w:t>
      </w:r>
      <w:r w:rsidR="009516D5">
        <w:rPr>
          <w:b/>
          <w:noProof/>
          <w:color w:val="365F91" w:themeColor="accent1" w:themeShade="BF"/>
          <w:sz w:val="24"/>
          <w:szCs w:val="24"/>
          <w:lang w:eastAsia="en-IN"/>
        </w:rPr>
        <w:t xml:space="preserve"> </w:t>
      </w: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Execute the cases</w:t>
      </w:r>
    </w:p>
    <w:p w:rsidR="006C689C" w:rsidRDefault="006C689C">
      <w:r>
        <w:t xml:space="preserve">Create a new package runner with a java class </w:t>
      </w:r>
      <w:proofErr w:type="spellStart"/>
      <w:r>
        <w:t>test.runner</w:t>
      </w:r>
      <w:proofErr w:type="spellEnd"/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2E54676E" wp14:editId="7710A333">
            <wp:extent cx="5543550" cy="3511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7ECE4C32" wp14:editId="7C85B380">
            <wp:extent cx="5730241" cy="22402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6BF61606" wp14:editId="57CAA313">
            <wp:extent cx="5715000" cy="57277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3A2DC87F" wp14:editId="54C2FB29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9C" w:rsidRDefault="006C689C">
      <w:r>
        <w:t xml:space="preserve">Create a package </w:t>
      </w:r>
      <w:proofErr w:type="spellStart"/>
      <w:r>
        <w:t>seleniumgluecode</w:t>
      </w:r>
      <w:proofErr w:type="spellEnd"/>
      <w:r>
        <w:t xml:space="preserve"> with a java class test.java</w:t>
      </w:r>
      <w:r w:rsidR="009516D5">
        <w:t xml:space="preserve"> where the code to each step in feature is mentioned.</w:t>
      </w:r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79B697C5" wp14:editId="518E0797">
            <wp:extent cx="5518150" cy="3619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1B032745" wp14:editId="54F13602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2CF59DFA" wp14:editId="7374CFFC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228A62AC" wp14:editId="1F35CD9B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54B90107" wp14:editId="5C0558D9">
            <wp:extent cx="2889250" cy="36195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D5" w:rsidRDefault="009516D5">
      <w:r>
        <w:t xml:space="preserve">Do </w:t>
      </w:r>
      <w:proofErr w:type="gramStart"/>
      <w:r>
        <w:t xml:space="preserve">a </w:t>
      </w:r>
      <w:r w:rsidR="006C689C">
        <w:t xml:space="preserve"> Maven</w:t>
      </w:r>
      <w:proofErr w:type="gramEnd"/>
      <w:r w:rsidR="006C689C">
        <w:t xml:space="preserve"> Build with goals as </w:t>
      </w:r>
    </w:p>
    <w:p w:rsidR="006C689C" w:rsidRDefault="006C689C">
      <w:r w:rsidRPr="006C689C">
        <w:rPr>
          <w:rFonts w:asciiTheme="majorHAnsi" w:hAnsiTheme="majorHAnsi"/>
          <w:b/>
          <w:i/>
        </w:rPr>
        <w:t>org.apache.maven.plugins</w:t>
      </w:r>
      <w:proofErr w:type="gramStart"/>
      <w:r w:rsidRPr="006C689C">
        <w:rPr>
          <w:rFonts w:asciiTheme="majorHAnsi" w:hAnsiTheme="majorHAnsi"/>
          <w:b/>
          <w:i/>
        </w:rPr>
        <w:t>:maven</w:t>
      </w:r>
      <w:proofErr w:type="gramEnd"/>
      <w:r w:rsidRPr="006C689C">
        <w:rPr>
          <w:rFonts w:asciiTheme="majorHAnsi" w:hAnsiTheme="majorHAnsi"/>
          <w:b/>
          <w:i/>
        </w:rPr>
        <w:t>-compiler-plugin:3.8.1:compile</w:t>
      </w:r>
    </w:p>
    <w:p w:rsidR="00F61D1D" w:rsidRDefault="00F61D1D">
      <w:r>
        <w:rPr>
          <w:noProof/>
          <w:lang w:val="nb-NO" w:eastAsia="nb-NO"/>
        </w:rPr>
        <w:lastRenderedPageBreak/>
        <w:drawing>
          <wp:inline distT="0" distB="0" distL="0" distR="0" wp14:anchorId="6BF8D0FE" wp14:editId="4458F5EE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D1D" w:rsidRDefault="00F61D1D">
      <w:r>
        <w:rPr>
          <w:noProof/>
          <w:lang w:val="nb-NO" w:eastAsia="nb-NO"/>
        </w:rPr>
        <w:drawing>
          <wp:inline distT="0" distB="0" distL="0" distR="0" wp14:anchorId="41349805" wp14:editId="79881821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7" w:rsidRDefault="001165F7">
      <w:r>
        <w:rPr>
          <w:noProof/>
          <w:lang w:val="nb-NO" w:eastAsia="nb-NO"/>
        </w:rPr>
        <w:lastRenderedPageBreak/>
        <w:drawing>
          <wp:inline distT="0" distB="0" distL="0" distR="0" wp14:anchorId="757DF704" wp14:editId="4DACC915">
            <wp:extent cx="5731510" cy="38191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7" w:rsidRDefault="006C689C">
      <w:r>
        <w:t xml:space="preserve">In Run Configuration </w:t>
      </w:r>
      <w:r w:rsidR="001165F7">
        <w:t>Apply and run</w:t>
      </w:r>
    </w:p>
    <w:p w:rsidR="001165F7" w:rsidRDefault="001165F7">
      <w:r>
        <w:rPr>
          <w:noProof/>
          <w:lang w:val="nb-NO" w:eastAsia="nb-NO"/>
        </w:rPr>
        <w:drawing>
          <wp:inline distT="0" distB="0" distL="0" distR="0" wp14:anchorId="5C94D7CE" wp14:editId="077D4B44">
            <wp:extent cx="5731510" cy="1515544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19" w:rsidRDefault="00114719"/>
    <w:p w:rsidR="00114719" w:rsidRDefault="00114719">
      <w:r>
        <w:t>Run testrunner.java as Junit Test</w:t>
      </w:r>
    </w:p>
    <w:p w:rsidR="001165F7" w:rsidRDefault="001165F7">
      <w:r>
        <w:rPr>
          <w:noProof/>
          <w:lang w:val="nb-NO" w:eastAsia="nb-NO"/>
        </w:rPr>
        <w:lastRenderedPageBreak/>
        <w:drawing>
          <wp:inline distT="0" distB="0" distL="0" distR="0" wp14:anchorId="5AF26AA6" wp14:editId="7D319236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7" w:rsidRDefault="001165F7">
      <w:r>
        <w:rPr>
          <w:noProof/>
          <w:lang w:val="nb-NO" w:eastAsia="nb-NO"/>
        </w:rPr>
        <w:drawing>
          <wp:inline distT="0" distB="0" distL="0" distR="0" wp14:anchorId="74734E6A" wp14:editId="227A3F05">
            <wp:extent cx="5731510" cy="3154168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2E" w:rsidRDefault="0098702E">
      <w:r>
        <w:rPr>
          <w:noProof/>
          <w:lang w:val="nb-NO" w:eastAsia="nb-NO"/>
        </w:rPr>
        <w:lastRenderedPageBreak/>
        <w:drawing>
          <wp:inline distT="0" distB="0" distL="0" distR="0" wp14:anchorId="79C47335" wp14:editId="364538E4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7" w:rsidRDefault="001165F7"/>
    <w:p w:rsidR="009516D5" w:rsidRPr="009516D5" w:rsidRDefault="009516D5">
      <w:pPr>
        <w:rPr>
          <w:b/>
          <w:noProof/>
          <w:color w:val="365F91" w:themeColor="accent1" w:themeShade="BF"/>
          <w:sz w:val="24"/>
          <w:szCs w:val="24"/>
          <w:lang w:eastAsia="en-IN"/>
        </w:rPr>
      </w:pPr>
      <w:r w:rsidRPr="009516D5">
        <w:rPr>
          <w:b/>
          <w:noProof/>
          <w:color w:val="365F91" w:themeColor="accent1" w:themeShade="BF"/>
          <w:sz w:val="24"/>
          <w:szCs w:val="24"/>
          <w:lang w:eastAsia="en-IN"/>
        </w:rPr>
        <w:t>5. Reports</w:t>
      </w:r>
    </w:p>
    <w:p w:rsidR="00114719" w:rsidRDefault="00114719">
      <w:r>
        <w:t xml:space="preserve">Verify the workspace -&gt; </w:t>
      </w:r>
      <w:proofErr w:type="spellStart"/>
      <w:r>
        <w:t>seleniumcucumbertest</w:t>
      </w:r>
      <w:proofErr w:type="spellEnd"/>
      <w:r>
        <w:t xml:space="preserve"> -&gt; target -&gt; cucumber-reports</w:t>
      </w:r>
    </w:p>
    <w:p w:rsidR="001165F7" w:rsidRDefault="001165F7">
      <w:r>
        <w:rPr>
          <w:noProof/>
          <w:lang w:val="nb-NO" w:eastAsia="nb-NO"/>
        </w:rPr>
        <w:drawing>
          <wp:inline distT="0" distB="0" distL="0" distR="0" wp14:anchorId="70962B12" wp14:editId="1B23CC77">
            <wp:extent cx="5731510" cy="3122938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7" w:rsidRDefault="001165F7">
      <w:r>
        <w:rPr>
          <w:noProof/>
          <w:lang w:val="nb-NO" w:eastAsia="nb-NO"/>
        </w:rPr>
        <w:lastRenderedPageBreak/>
        <w:drawing>
          <wp:inline distT="0" distB="0" distL="0" distR="0" wp14:anchorId="4C9D303E" wp14:editId="3E643073">
            <wp:extent cx="5737860" cy="2499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F7" w:rsidRDefault="001165F7">
      <w:pPr>
        <w:rPr>
          <w:noProof/>
          <w:lang w:eastAsia="en-IN"/>
        </w:rPr>
      </w:pPr>
      <w:r>
        <w:rPr>
          <w:noProof/>
          <w:lang w:val="nb-NO" w:eastAsia="nb-NO"/>
        </w:rPr>
        <w:drawing>
          <wp:inline distT="0" distB="0" distL="0" distR="0" wp14:anchorId="202B640F" wp14:editId="0EA0A193">
            <wp:extent cx="5731510" cy="235567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5F7">
        <w:rPr>
          <w:noProof/>
          <w:lang w:eastAsia="en-IN"/>
        </w:rPr>
        <w:t xml:space="preserve"> </w:t>
      </w:r>
      <w:r>
        <w:rPr>
          <w:noProof/>
          <w:lang w:val="nb-NO" w:eastAsia="nb-NO"/>
        </w:rPr>
        <w:drawing>
          <wp:inline distT="0" distB="0" distL="0" distR="0" wp14:anchorId="56F61BD3" wp14:editId="19899A0A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D5" w:rsidRDefault="009516D5">
      <w:pPr>
        <w:rPr>
          <w:noProof/>
          <w:lang w:eastAsia="en-IN"/>
        </w:rPr>
      </w:pPr>
    </w:p>
    <w:p w:rsidR="00B20B01" w:rsidRDefault="00B20B01" w:rsidP="00B20B01">
      <w:pPr>
        <w:pStyle w:val="ListParagraph"/>
      </w:pPr>
    </w:p>
    <w:sectPr w:rsidR="00B20B01"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68C9" w:rsidRDefault="003768C9" w:rsidP="003768C9">
      <w:pPr>
        <w:spacing w:after="0" w:line="240" w:lineRule="auto"/>
      </w:pPr>
      <w:r>
        <w:separator/>
      </w:r>
    </w:p>
  </w:endnote>
  <w:endnote w:type="continuationSeparator" w:id="0">
    <w:p w:rsidR="003768C9" w:rsidRDefault="003768C9" w:rsidP="00376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213371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768C9" w:rsidRDefault="003768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20B0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3768C9" w:rsidRDefault="003768C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68C9" w:rsidRDefault="003768C9" w:rsidP="003768C9">
      <w:pPr>
        <w:spacing w:after="0" w:line="240" w:lineRule="auto"/>
      </w:pPr>
      <w:r>
        <w:separator/>
      </w:r>
    </w:p>
  </w:footnote>
  <w:footnote w:type="continuationSeparator" w:id="0">
    <w:p w:rsidR="003768C9" w:rsidRDefault="003768C9" w:rsidP="00376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B57153"/>
    <w:multiLevelType w:val="hybridMultilevel"/>
    <w:tmpl w:val="A9163AF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E513C8A"/>
    <w:multiLevelType w:val="hybridMultilevel"/>
    <w:tmpl w:val="1F626C14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397E"/>
    <w:rsid w:val="00114719"/>
    <w:rsid w:val="001165F7"/>
    <w:rsid w:val="00174859"/>
    <w:rsid w:val="003768C9"/>
    <w:rsid w:val="005F3F39"/>
    <w:rsid w:val="00625899"/>
    <w:rsid w:val="006C689C"/>
    <w:rsid w:val="00937B07"/>
    <w:rsid w:val="009516D5"/>
    <w:rsid w:val="0098702E"/>
    <w:rsid w:val="009F76E6"/>
    <w:rsid w:val="00A852A1"/>
    <w:rsid w:val="00A9397E"/>
    <w:rsid w:val="00AC305C"/>
    <w:rsid w:val="00B20B01"/>
    <w:rsid w:val="00EE385E"/>
    <w:rsid w:val="00EF3BBB"/>
    <w:rsid w:val="00F61D1D"/>
    <w:rsid w:val="00F67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3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39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768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8C9"/>
  </w:style>
  <w:style w:type="paragraph" w:styleId="Footer">
    <w:name w:val="footer"/>
    <w:basedOn w:val="Normal"/>
    <w:link w:val="FooterChar"/>
    <w:uiPriority w:val="99"/>
    <w:unhideWhenUsed/>
    <w:rsid w:val="003768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8C9"/>
  </w:style>
  <w:style w:type="paragraph" w:styleId="ListParagraph">
    <w:name w:val="List Paragraph"/>
    <w:basedOn w:val="Normal"/>
    <w:uiPriority w:val="34"/>
    <w:qFormat/>
    <w:rsid w:val="009516D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F76E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39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39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768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8C9"/>
  </w:style>
  <w:style w:type="paragraph" w:styleId="Footer">
    <w:name w:val="footer"/>
    <w:basedOn w:val="Normal"/>
    <w:link w:val="FooterChar"/>
    <w:uiPriority w:val="99"/>
    <w:unhideWhenUsed/>
    <w:rsid w:val="003768C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8C9"/>
  </w:style>
  <w:style w:type="paragraph" w:styleId="ListParagraph">
    <w:name w:val="List Paragraph"/>
    <w:basedOn w:val="Normal"/>
    <w:uiPriority w:val="34"/>
    <w:qFormat/>
    <w:rsid w:val="009516D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F76E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5BD7E5B4.dotm</Template>
  <TotalTime>1</TotalTime>
  <Pages>19</Pages>
  <Words>220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DnB NOR ASA</Company>
  <LinksUpToDate>false</LinksUpToDate>
  <CharactersWithSpaces>1387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</dc:creator>
  <cp:lastModifiedBy>Mohapatra, Sribidya Girija</cp:lastModifiedBy>
  <cp:revision>2</cp:revision>
  <dcterms:created xsi:type="dcterms:W3CDTF">2019-11-24T20:59:00Z</dcterms:created>
  <dcterms:modified xsi:type="dcterms:W3CDTF">2019-11-24T20:59:00Z</dcterms:modified>
</cp:coreProperties>
</file>